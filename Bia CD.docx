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C" w:rsidRDefault="005462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7FA35" wp14:editId="33E6CB1A">
                <wp:simplePos x="0" y="0"/>
                <wp:positionH relativeFrom="column">
                  <wp:posOffset>1219200</wp:posOffset>
                </wp:positionH>
                <wp:positionV relativeFrom="paragraph">
                  <wp:posOffset>2314575</wp:posOffset>
                </wp:positionV>
                <wp:extent cx="3152775" cy="131445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94" w:rsidRPr="00546294" w:rsidRDefault="00546294" w:rsidP="0054629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lang w:val="en"/>
                              </w:rPr>
                            </w:pPr>
                            <w:r w:rsidRPr="0054629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XÂY DỰNG HỆ THỐNG IOT CẢNH BÁO SỚM VÀ PHÁT HIỆN CHÁY </w:t>
                            </w:r>
                          </w:p>
                          <w:p w:rsidR="006F2090" w:rsidRPr="003F643E" w:rsidRDefault="00546294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="006F2090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GVHD: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TS Trương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Đình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Tú</w:t>
                            </w:r>
                            <w:proofErr w:type="spellEnd"/>
                          </w:p>
                          <w:p w:rsidR="006F2090" w:rsidRPr="003F643E" w:rsidRDefault="00546294" w:rsidP="00546294">
                            <w:pPr>
                              <w:pStyle w:val="Description"/>
                              <w:tabs>
                                <w:tab w:val="left" w:pos="851"/>
                              </w:tabs>
                              <w:ind w:left="2160" w:hanging="216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="006F2090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SVTH: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Trương Minh Trí</w:t>
                            </w:r>
                            <w:r w:rsidR="006F2090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Thịnh</w:t>
                            </w:r>
                            <w:proofErr w:type="spellEnd"/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TP. HỒ</w:t>
                            </w:r>
                            <w:r w:rsidR="0054629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CHÍ MINH,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7FA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6pt;margin-top:182.25pt;width:248.25pt;height:10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+ztwIAALo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" filled="f" stroked="f">
                <v:textbox>
                  <w:txbxContent>
                    <w:p w:rsidR="00546294" w:rsidRPr="00546294" w:rsidRDefault="00546294" w:rsidP="0054629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lang w:val="en"/>
                        </w:rPr>
                      </w:pPr>
                      <w:r w:rsidRPr="00546294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XÂY DỰNG HỆ THỐNG IOT CẢNH BÁO SỚM VÀ PHÁT HIỆN CHÁY </w:t>
                      </w:r>
                    </w:p>
                    <w:p w:rsidR="006F2090" w:rsidRPr="003F643E" w:rsidRDefault="00546294" w:rsidP="003F643E">
                      <w:pPr>
                        <w:pStyle w:val="Description"/>
                        <w:tabs>
                          <w:tab w:val="left" w:pos="851"/>
                        </w:tabs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="006F2090"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GVHD: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TS Trương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Đình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Tú</w:t>
                      </w:r>
                      <w:proofErr w:type="spellEnd"/>
                    </w:p>
                    <w:p w:rsidR="006F2090" w:rsidRPr="003F643E" w:rsidRDefault="00546294" w:rsidP="00546294">
                      <w:pPr>
                        <w:pStyle w:val="Description"/>
                        <w:tabs>
                          <w:tab w:val="left" w:pos="851"/>
                        </w:tabs>
                        <w:ind w:left="2160" w:hanging="216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="006F2090"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SVTH: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Trương Minh Trí</w:t>
                      </w:r>
                      <w:r w:rsidR="006F2090" w:rsidRPr="003F643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Thịnh</w:t>
                      </w:r>
                      <w:proofErr w:type="spellEnd"/>
                    </w:p>
                    <w:p w:rsidR="006F2090" w:rsidRPr="003F643E" w:rsidRDefault="006F2090" w:rsidP="003F643E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TP. HỒ</w:t>
                      </w:r>
                      <w:r w:rsidR="00546294">
                        <w:rPr>
                          <w:rFonts w:ascii="Times New Roman" w:hAnsi="Times New Roman" w:cs="Times New Roman"/>
                          <w:sz w:val="20"/>
                        </w:rPr>
                        <w:t xml:space="preserve"> CHÍ MINH, 2023</w:t>
                      </w:r>
                    </w:p>
                  </w:txbxContent>
                </v:textbox>
              </v:shape>
            </w:pict>
          </mc:Fallback>
        </mc:AlternateContent>
      </w:r>
      <w:r w:rsidR="00733D6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99EEFA8" wp14:editId="415CD85F">
                <wp:simplePos x="0" y="0"/>
                <wp:positionH relativeFrom="column">
                  <wp:posOffset>2078990</wp:posOffset>
                </wp:positionH>
                <wp:positionV relativeFrom="paragraph">
                  <wp:posOffset>936889</wp:posOffset>
                </wp:positionV>
                <wp:extent cx="1295400" cy="1295400"/>
                <wp:effectExtent l="19050" t="19050" r="19050" b="1905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3E84FB" id="Oval 3" o:spid="_x0000_s1026" style="position:absolute;margin-left:163.7pt;margin-top:73.75pt;width:102pt;height:10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" fillcolor="white [3212]" strokecolor="#f2f2f2 [3052]" strokeweight="2.25pt"/>
            </w:pict>
          </mc:Fallback>
        </mc:AlternateContent>
      </w:r>
      <w:r w:rsidR="00D0661F">
        <w:rPr>
          <w:noProof/>
          <w:sz w:val="22"/>
        </w:rPr>
        <w:drawing>
          <wp:anchor distT="0" distB="0" distL="114300" distR="114300" simplePos="0" relativeHeight="251666430" behindDoc="0" locked="0" layoutInCell="1" allowOverlap="1" wp14:anchorId="21E59446" wp14:editId="7F75FA26">
            <wp:simplePos x="0" y="0"/>
            <wp:positionH relativeFrom="column">
              <wp:posOffset>2400300</wp:posOffset>
            </wp:positionH>
            <wp:positionV relativeFrom="paragraph">
              <wp:posOffset>412486</wp:posOffset>
            </wp:positionV>
            <wp:extent cx="685800" cy="6438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6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0A70E6" wp14:editId="679A1360">
                <wp:simplePos x="0" y="0"/>
                <wp:positionH relativeFrom="column">
                  <wp:posOffset>1219200</wp:posOffset>
                </wp:positionH>
                <wp:positionV relativeFrom="paragraph">
                  <wp:posOffset>-35189</wp:posOffset>
                </wp:positionV>
                <wp:extent cx="3019425" cy="87630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8"/>
                                <w:lang w:val="en"/>
                              </w:rPr>
                              <w:t>TỔNG LIÊN ĐOÀN LAO ĐỘNG VIỆT NAM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TR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vi-VN"/>
                              </w:rPr>
                              <w:t>ƯỜNG ĐẠI HỌC TÔN ĐỨC THẮNG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KHOA CÔNG NGHỆ THÔNG TIN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70E6" id="Text Box 4" o:spid="_x0000_s1027" type="#_x0000_t202" style="position:absolute;margin-left:96pt;margin-top:-2.75pt;width:237.7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JBuQIAAME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" filled="f" stroked="f">
                <v:textbox>
                  <w:txbxContent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Cs/>
                          <w:sz w:val="20"/>
                          <w:szCs w:val="28"/>
                          <w:lang w:val="en"/>
                        </w:rPr>
                        <w:t>TỔNG LIÊN ĐOÀN LAO ĐỘNG VIỆT NAM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8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"/>
                        </w:rPr>
                        <w:t>TR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vi-VN"/>
                        </w:rPr>
                        <w:t>ƯỜNG ĐẠI HỌC TÔN ĐỨC THẮNG</w:t>
                      </w:r>
                      <w:r w:rsidRPr="006F2090">
                        <w:rPr>
                          <w:rFonts w:ascii="Times New Roman" w:hAnsi="Times New Roman" w:cs="Times New Roman"/>
                          <w:sz w:val="22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KHOA CÔNG NGHỆ THÔNG TIN </w:t>
                      </w:r>
                    </w:p>
                  </w:txbxContent>
                </v:textbox>
              </v:shape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BE71B15" wp14:editId="6C06E8D7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6420F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" filled="f" strokecolor="white [3212]"/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1F75D1" wp14:editId="31F7BA8E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05B12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" filled="f" fillcolor="#4bacc6 [3208]" strokecolor="#f2f2f2 [3052]" strokeweight="2.25pt">
                <v:fill opacity=".5" o:opacity2=".5" rotate="t" angle="45" focus="50%" type="gradient"/>
              </v:oval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6985" t="1270" r="2540" b="825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917DCA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" fillcolor="white [3212]" stroked="f" strokecolor="#969696" strokeweight="2.25pt"/>
            </w:pict>
          </mc:Fallback>
        </mc:AlternateContent>
      </w:r>
    </w:p>
    <w:sectPr w:rsidR="00A22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A54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F4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B4CE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426B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C7"/>
    <w:rsid w:val="003F643E"/>
    <w:rsid w:val="005321C7"/>
    <w:rsid w:val="00546294"/>
    <w:rsid w:val="006F2090"/>
    <w:rsid w:val="00733D63"/>
    <w:rsid w:val="00A220AC"/>
    <w:rsid w:val="00CF7925"/>
    <w:rsid w:val="00D0661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5FCD1A"/>
  <w15:docId w15:val="{BFF83BF5-F65E-4161-8FE7-62394C03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in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</Template>
  <TotalTime>88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labels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lbels</dc:title>
  <dc:creator>Tran Tin</dc:creator>
  <cp:lastModifiedBy>Trí Trương</cp:lastModifiedBy>
  <cp:revision>8</cp:revision>
  <cp:lastPrinted>2014-05-12T14:28:00Z</cp:lastPrinted>
  <dcterms:created xsi:type="dcterms:W3CDTF">2014-05-10T17:10:00Z</dcterms:created>
  <dcterms:modified xsi:type="dcterms:W3CDTF">2023-02-07T02:08:00Z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